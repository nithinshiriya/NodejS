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4D" w:rsidRDefault="0009474D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AC19868A8D0411AA0BA1CB37B25AEEE"/>
        </w:placeholder>
        <w:docPartList>
          <w:docPartGallery w:val="Quick Parts"/>
          <w:docPartCategory w:val=" Resume Name"/>
        </w:docPartList>
      </w:sdtPr>
      <w:sdtEndPr/>
      <w:sdtContent>
        <w:p w:rsidR="0009474D" w:rsidRDefault="00B51099">
          <w:pPr>
            <w:pStyle w:val="Title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alias w:val="Author"/>
              <w:tag w:val=""/>
              <w:id w:val="-1792899604"/>
              <w:placeholder>
                <w:docPart w:val="802DB87364094B81B84ACC4E5560D05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52953">
                <w:t>Mongo DB Setup</w:t>
              </w:r>
            </w:sdtContent>
          </w:sdt>
        </w:p>
        <w:p w:rsidR="0009474D" w:rsidRDefault="00B51099">
          <w:pPr>
            <w:jc w:val="center"/>
          </w:pPr>
        </w:p>
      </w:sdtContent>
    </w:sdt>
    <w:p w:rsidR="0009474D" w:rsidRDefault="00CF7ECA">
      <w:pPr>
        <w:pStyle w:val="SectionHeading"/>
      </w:pPr>
      <w:r>
        <w:t>Objectives</w:t>
      </w:r>
    </w:p>
    <w:p w:rsidR="0009474D" w:rsidRDefault="00952953">
      <w:r>
        <w:t>Mongo DB setup and secure with user name and password.</w:t>
      </w:r>
    </w:p>
    <w:p w:rsidR="00952953" w:rsidRDefault="00952953" w:rsidP="00952953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952953">
        <w:rPr>
          <w:color w:val="000000"/>
          <w:sz w:val="28"/>
          <w:szCs w:val="28"/>
        </w:rPr>
        <w:t>Install Mongo DB</w:t>
      </w:r>
    </w:p>
    <w:p w:rsidR="00AA7921" w:rsidRDefault="00AA7921" w:rsidP="00AA7921">
      <w:pPr>
        <w:pStyle w:val="ListParagraph"/>
        <w:ind w:left="720" w:firstLine="0"/>
        <w:rPr>
          <w:color w:val="000000"/>
          <w:sz w:val="28"/>
          <w:szCs w:val="28"/>
        </w:rPr>
      </w:pPr>
    </w:p>
    <w:p w:rsidR="00AA7921" w:rsidRDefault="00AA7921" w:rsidP="00952953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Mongo Service is running</w:t>
      </w:r>
    </w:p>
    <w:tbl>
      <w:tblPr>
        <w:tblStyle w:val="LightShading-Accent3"/>
        <w:tblW w:w="8370" w:type="dxa"/>
        <w:tblInd w:w="1188" w:type="dxa"/>
        <w:tblLook w:val="04A0" w:firstRow="1" w:lastRow="0" w:firstColumn="1" w:lastColumn="0" w:noHBand="0" w:noVBand="1"/>
      </w:tblPr>
      <w:tblGrid>
        <w:gridCol w:w="8370"/>
      </w:tblGrid>
      <w:tr w:rsidR="009A0E7F" w:rsidTr="009A0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:rsidR="009A0E7F" w:rsidRPr="009A0E7F" w:rsidRDefault="009A0E7F" w:rsidP="009A0E7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</w:pPr>
            <w:r w:rsidRPr="009A0E7F">
              <w:rPr>
                <w:rFonts w:ascii="Consolas" w:eastAsia="Times New Roman" w:hAnsi="Consolas" w:cs="Consolas"/>
                <w:b w:val="0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 xml:space="preserve">Stop the </w:t>
            </w:r>
            <w:proofErr w:type="spellStart"/>
            <w:r w:rsidRPr="009A0E7F">
              <w:rPr>
                <w:rFonts w:ascii="Consolas" w:eastAsia="Times New Roman" w:hAnsi="Consolas" w:cs="Consolas"/>
                <w:b w:val="0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MongoDB</w:t>
            </w:r>
            <w:proofErr w:type="spellEnd"/>
            <w:r w:rsidRPr="009A0E7F">
              <w:rPr>
                <w:rFonts w:ascii="Consolas" w:eastAsia="Times New Roman" w:hAnsi="Consolas" w:cs="Consolas"/>
                <w:b w:val="0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 xml:space="preserve"> Service</w:t>
            </w:r>
          </w:p>
        </w:tc>
      </w:tr>
    </w:tbl>
    <w:p w:rsidR="009A0E7F" w:rsidRDefault="009A0E7F" w:rsidP="009A0E7F">
      <w:pPr>
        <w:pStyle w:val="ListParagraph"/>
        <w:ind w:left="720" w:firstLine="0"/>
        <w:rPr>
          <w:color w:val="000000"/>
          <w:sz w:val="28"/>
          <w:szCs w:val="28"/>
        </w:rPr>
      </w:pPr>
    </w:p>
    <w:tbl>
      <w:tblPr>
        <w:tblStyle w:val="LightShading-Accent3"/>
        <w:tblW w:w="8370" w:type="dxa"/>
        <w:tblInd w:w="1188" w:type="dxa"/>
        <w:tblLook w:val="04A0" w:firstRow="1" w:lastRow="0" w:firstColumn="1" w:lastColumn="0" w:noHBand="0" w:noVBand="1"/>
      </w:tblPr>
      <w:tblGrid>
        <w:gridCol w:w="8370"/>
      </w:tblGrid>
      <w:tr w:rsidR="00AA7921" w:rsidTr="00AA7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:rsidR="00AA7921" w:rsidRPr="00AA7921" w:rsidRDefault="00AA7921" w:rsidP="00AA792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 w:val="0"/>
                <w:color w:val="242729"/>
                <w:sz w:val="28"/>
                <w:szCs w:val="28"/>
              </w:rPr>
            </w:pPr>
            <w:r w:rsidRPr="00AA7921">
              <w:rPr>
                <w:rFonts w:ascii="Consolas" w:eastAsia="Times New Roman" w:hAnsi="Consolas" w:cs="Consolas"/>
                <w:b w:val="0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 xml:space="preserve">sc.exe delete </w:t>
            </w:r>
            <w:proofErr w:type="spellStart"/>
            <w:r w:rsidRPr="00AA7921">
              <w:rPr>
                <w:rFonts w:ascii="Consolas" w:eastAsia="Courier New" w:hAnsi="Consolas" w:cs="Consolas"/>
                <w:b w:val="0"/>
                <w:color w:val="222222"/>
                <w:sz w:val="28"/>
                <w:szCs w:val="28"/>
                <w:shd w:val="clear" w:color="auto" w:fill="F5F5F5"/>
              </w:rPr>
              <w:t>MongoDB</w:t>
            </w:r>
            <w:proofErr w:type="spellEnd"/>
          </w:p>
        </w:tc>
      </w:tr>
    </w:tbl>
    <w:p w:rsidR="00AA7921" w:rsidRPr="00AA7921" w:rsidRDefault="00AA7921" w:rsidP="00AA7921">
      <w:pPr>
        <w:rPr>
          <w:color w:val="000000"/>
          <w:sz w:val="28"/>
          <w:szCs w:val="28"/>
        </w:rPr>
      </w:pPr>
    </w:p>
    <w:p w:rsidR="00952953" w:rsidRPr="00AA7921" w:rsidRDefault="00952953" w:rsidP="00952953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AA7921">
        <w:rPr>
          <w:color w:val="000000"/>
          <w:sz w:val="28"/>
          <w:szCs w:val="28"/>
        </w:rPr>
        <w:t>Open Command Prompt</w:t>
      </w:r>
      <w:r w:rsidR="004D53B3" w:rsidRPr="00AA7921">
        <w:rPr>
          <w:color w:val="000000"/>
          <w:sz w:val="28"/>
          <w:szCs w:val="28"/>
        </w:rPr>
        <w:t xml:space="preserve"> </w:t>
      </w:r>
      <w:r w:rsidR="004D53B3" w:rsidRPr="00AA7921">
        <w:rPr>
          <w:i/>
          <w:color w:val="9C5252" w:themeColor="accent2"/>
          <w:sz w:val="28"/>
          <w:szCs w:val="28"/>
        </w:rPr>
        <w:t>[Command A]</w:t>
      </w:r>
    </w:p>
    <w:tbl>
      <w:tblPr>
        <w:tblStyle w:val="LightShading-Accent3"/>
        <w:tblW w:w="8370" w:type="dxa"/>
        <w:tblInd w:w="1188" w:type="dxa"/>
        <w:tblLook w:val="04A0" w:firstRow="1" w:lastRow="0" w:firstColumn="1" w:lastColumn="0" w:noHBand="0" w:noVBand="1"/>
      </w:tblPr>
      <w:tblGrid>
        <w:gridCol w:w="8370"/>
      </w:tblGrid>
      <w:tr w:rsidR="004D53B3" w:rsidTr="00AA7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:rsidR="004D53B3" w:rsidRDefault="004D53B3" w:rsidP="00AA792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AA7921">
              <w:rPr>
                <w:rFonts w:ascii="Consolas" w:eastAsia="Times New Roman" w:hAnsi="Consolas" w:cs="Consolas"/>
                <w:color w:val="242729"/>
                <w:bdr w:val="none" w:sz="0" w:space="0" w:color="auto" w:frame="1"/>
                <w:shd w:val="clear" w:color="auto" w:fill="EFF0F1"/>
              </w:rPr>
              <w:t xml:space="preserve">$ </w:t>
            </w:r>
            <w:proofErr w:type="spellStart"/>
            <w:r w:rsidRPr="00AA7921">
              <w:rPr>
                <w:rFonts w:ascii="Consolas" w:eastAsia="Times New Roman" w:hAnsi="Consolas" w:cs="Consolas"/>
                <w:b w:val="0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mongo</w:t>
            </w:r>
            <w:r w:rsidR="00970F96">
              <w:rPr>
                <w:rFonts w:ascii="Consolas" w:eastAsia="Times New Roman" w:hAnsi="Consolas" w:cs="Consolas"/>
                <w:b w:val="0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d</w:t>
            </w:r>
            <w:proofErr w:type="spellEnd"/>
            <w:r w:rsidRPr="00AA7921">
              <w:rPr>
                <w:rFonts w:ascii="Consolas" w:eastAsia="Times New Roman" w:hAnsi="Consolas" w:cs="Consolas"/>
                <w:color w:val="242729"/>
                <w:bdr w:val="none" w:sz="0" w:space="0" w:color="auto" w:frame="1"/>
                <w:shd w:val="clear" w:color="auto" w:fill="EFF0F1"/>
              </w:rPr>
              <w:t xml:space="preserve">  -–config  </w:t>
            </w:r>
            <w:proofErr w:type="spellStart"/>
            <w:r w:rsidRPr="00AA7921">
              <w:rPr>
                <w:rFonts w:ascii="Consolas" w:eastAsia="Times New Roman" w:hAnsi="Consolas" w:cs="Consolas"/>
                <w:color w:val="242729"/>
                <w:bdr w:val="none" w:sz="0" w:space="0" w:color="auto" w:frame="1"/>
                <w:shd w:val="clear" w:color="auto" w:fill="EFF0F1"/>
              </w:rPr>
              <w:t>mongod.cfg</w:t>
            </w:r>
            <w:proofErr w:type="spellEnd"/>
          </w:p>
        </w:tc>
      </w:tr>
    </w:tbl>
    <w:p w:rsidR="00AA7921" w:rsidRDefault="00AA7921" w:rsidP="00AA7921">
      <w:pPr>
        <w:pStyle w:val="ListParagraph"/>
        <w:ind w:left="720" w:firstLine="0"/>
        <w:rPr>
          <w:rStyle w:val="Strong"/>
          <w:b w:val="0"/>
          <w:bCs w:val="0"/>
          <w:color w:val="9C5252" w:themeColor="accent2"/>
        </w:rPr>
      </w:pPr>
    </w:p>
    <w:p w:rsidR="00A168AE" w:rsidRPr="00A168AE" w:rsidRDefault="00510275" w:rsidP="00AA7921">
      <w:pPr>
        <w:pStyle w:val="ListParagraph"/>
        <w:ind w:left="720" w:firstLine="0"/>
        <w:rPr>
          <w:rStyle w:val="Strong"/>
          <w:bCs w:val="0"/>
          <w:color w:val="9C5252" w:themeColor="accent2"/>
          <w:sz w:val="20"/>
          <w:szCs w:val="20"/>
        </w:rPr>
      </w:pPr>
      <w:r>
        <w:rPr>
          <w:rStyle w:val="Strong"/>
          <w:bCs w:val="0"/>
          <w:color w:val="808080" w:themeColor="background1" w:themeShade="80"/>
          <w:sz w:val="20"/>
          <w:szCs w:val="20"/>
        </w:rPr>
        <w:t xml:space="preserve">Note: If </w:t>
      </w:r>
      <w:proofErr w:type="spellStart"/>
      <w:r>
        <w:rPr>
          <w:rStyle w:val="Strong"/>
          <w:bCs w:val="0"/>
          <w:color w:val="808080" w:themeColor="background1" w:themeShade="80"/>
          <w:sz w:val="20"/>
          <w:szCs w:val="20"/>
        </w:rPr>
        <w:t>m</w:t>
      </w:r>
      <w:r w:rsidR="00A168AE" w:rsidRPr="00A168AE">
        <w:rPr>
          <w:rStyle w:val="Strong"/>
          <w:bCs w:val="0"/>
          <w:color w:val="808080" w:themeColor="background1" w:themeShade="80"/>
          <w:sz w:val="20"/>
          <w:szCs w:val="20"/>
        </w:rPr>
        <w:t>ongod</w:t>
      </w:r>
      <w:proofErr w:type="spellEnd"/>
      <w:r w:rsidR="00A168AE" w:rsidRPr="00A168AE">
        <w:rPr>
          <w:rStyle w:val="Strong"/>
          <w:bCs w:val="0"/>
          <w:color w:val="808080" w:themeColor="background1" w:themeShade="80"/>
          <w:sz w:val="20"/>
          <w:szCs w:val="20"/>
        </w:rPr>
        <w:t xml:space="preserve"> not found:  Navigate to “C:\Program Files\</w:t>
      </w:r>
      <w:proofErr w:type="spellStart"/>
      <w:r w:rsidR="00A168AE" w:rsidRPr="00A168AE">
        <w:rPr>
          <w:rStyle w:val="Strong"/>
          <w:bCs w:val="0"/>
          <w:color w:val="808080" w:themeColor="background1" w:themeShade="80"/>
          <w:sz w:val="20"/>
          <w:szCs w:val="20"/>
        </w:rPr>
        <w:t>MongoDB</w:t>
      </w:r>
      <w:proofErr w:type="spellEnd"/>
      <w:r w:rsidR="00A168AE" w:rsidRPr="00A168AE">
        <w:rPr>
          <w:rStyle w:val="Strong"/>
          <w:bCs w:val="0"/>
          <w:color w:val="808080" w:themeColor="background1" w:themeShade="80"/>
          <w:sz w:val="20"/>
          <w:szCs w:val="20"/>
        </w:rPr>
        <w:t>\Server</w:t>
      </w:r>
      <w:proofErr w:type="gramStart"/>
      <w:r w:rsidR="00A168AE" w:rsidRPr="00A168AE">
        <w:rPr>
          <w:rStyle w:val="Strong"/>
          <w:bCs w:val="0"/>
          <w:color w:val="808080" w:themeColor="background1" w:themeShade="80"/>
          <w:sz w:val="20"/>
          <w:szCs w:val="20"/>
        </w:rPr>
        <w:t>\</w:t>
      </w:r>
      <w:r w:rsidR="00A168AE" w:rsidRPr="00C40984">
        <w:rPr>
          <w:rStyle w:val="Strong"/>
          <w:bCs w:val="0"/>
          <w:color w:val="FF0000"/>
          <w:sz w:val="20"/>
          <w:szCs w:val="20"/>
        </w:rPr>
        <w:t>[</w:t>
      </w:r>
      <w:proofErr w:type="gramEnd"/>
      <w:r w:rsidR="00A168AE" w:rsidRPr="00C40984">
        <w:rPr>
          <w:rStyle w:val="Strong"/>
          <w:bCs w:val="0"/>
          <w:color w:val="FF0000"/>
          <w:sz w:val="20"/>
          <w:szCs w:val="20"/>
        </w:rPr>
        <w:t>3.2][3.0]</w:t>
      </w:r>
      <w:r w:rsidR="00A168AE" w:rsidRPr="00A168AE">
        <w:rPr>
          <w:rStyle w:val="Strong"/>
          <w:bCs w:val="0"/>
          <w:color w:val="808080" w:themeColor="background1" w:themeShade="80"/>
          <w:sz w:val="20"/>
          <w:szCs w:val="20"/>
        </w:rPr>
        <w:t>\bin”</w:t>
      </w:r>
    </w:p>
    <w:p w:rsidR="00AA7921" w:rsidRPr="00AA7921" w:rsidRDefault="00AA7921" w:rsidP="00AA7921">
      <w:pPr>
        <w:pStyle w:val="ListParagraph"/>
        <w:ind w:left="720" w:firstLine="0"/>
        <w:rPr>
          <w:rStyle w:val="Strong"/>
          <w:b w:val="0"/>
          <w:bCs w:val="0"/>
          <w:color w:val="9C5252" w:themeColor="accent2"/>
        </w:rPr>
      </w:pPr>
    </w:p>
    <w:p w:rsidR="00952953" w:rsidRPr="00AA7921" w:rsidRDefault="00952953" w:rsidP="00952953">
      <w:pPr>
        <w:pStyle w:val="ListParagraph"/>
        <w:numPr>
          <w:ilvl w:val="0"/>
          <w:numId w:val="6"/>
        </w:numPr>
        <w:rPr>
          <w:i/>
          <w:color w:val="9C5252" w:themeColor="accent2"/>
          <w:sz w:val="28"/>
          <w:szCs w:val="28"/>
        </w:rPr>
      </w:pPr>
      <w:r w:rsidRPr="00AA7921">
        <w:rPr>
          <w:sz w:val="28"/>
          <w:szCs w:val="28"/>
        </w:rPr>
        <w:t>Open Another Command prompt</w:t>
      </w:r>
      <w:r w:rsidR="004D53B3" w:rsidRPr="00AA7921">
        <w:rPr>
          <w:sz w:val="28"/>
          <w:szCs w:val="28"/>
        </w:rPr>
        <w:t xml:space="preserve"> </w:t>
      </w:r>
      <w:r w:rsidR="004D53B3" w:rsidRPr="00AA7921">
        <w:rPr>
          <w:i/>
          <w:color w:val="9C5252" w:themeColor="accent2"/>
          <w:sz w:val="28"/>
          <w:szCs w:val="28"/>
        </w:rPr>
        <w:t>[Command B]</w:t>
      </w:r>
    </w:p>
    <w:tbl>
      <w:tblPr>
        <w:tblStyle w:val="LightShading-Accent3"/>
        <w:tblW w:w="8370" w:type="dxa"/>
        <w:tblInd w:w="1188" w:type="dxa"/>
        <w:tblLook w:val="04A0" w:firstRow="1" w:lastRow="0" w:firstColumn="1" w:lastColumn="0" w:noHBand="0" w:noVBand="1"/>
      </w:tblPr>
      <w:tblGrid>
        <w:gridCol w:w="8370"/>
      </w:tblGrid>
      <w:tr w:rsidR="004D53B3" w:rsidRPr="004D53B3" w:rsidTr="00AA7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:rsidR="00952953" w:rsidRPr="00AA7921" w:rsidRDefault="004D53B3" w:rsidP="00AA792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</w:pPr>
            <w:r w:rsidRPr="00AA7921">
              <w:rPr>
                <w:rFonts w:ascii="Consolas" w:eastAsia="Times New Roman" w:hAnsi="Consolas" w:cs="Consolas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$ mongo</w:t>
            </w:r>
            <w:r w:rsidR="009B0732">
              <w:rPr>
                <w:rFonts w:ascii="Consolas" w:eastAsia="Times New Roman" w:hAnsi="Consolas" w:cs="Consolas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 xml:space="preserve"> &lt; </w:t>
            </w:r>
            <w:r w:rsidR="002B44B3">
              <w:rPr>
                <w:rFonts w:ascii="Consolas" w:eastAsia="Times New Roman" w:hAnsi="Consolas" w:cs="Consolas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path\</w:t>
            </w:r>
            <w:r w:rsidR="009B0732">
              <w:rPr>
                <w:rFonts w:ascii="Consolas" w:eastAsia="Times New Roman" w:hAnsi="Consolas" w:cs="Consolas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mongo.js</w:t>
            </w:r>
          </w:p>
          <w:p w:rsidR="004D53B3" w:rsidRPr="00AA7921" w:rsidRDefault="004D53B3" w:rsidP="00AA792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Strong"/>
                <w:rFonts w:ascii="Consolas" w:eastAsia="Times New Roman" w:hAnsi="Consolas" w:cs="Consolas"/>
                <w:b/>
                <w:bCs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</w:pPr>
            <w:r w:rsidRPr="00AA7921">
              <w:rPr>
                <w:rFonts w:ascii="Consolas" w:eastAsia="Times New Roman" w:hAnsi="Consolas" w:cs="Consolas"/>
                <w:color w:val="242729"/>
                <w:sz w:val="28"/>
                <w:szCs w:val="28"/>
                <w:bdr w:val="none" w:sz="0" w:space="0" w:color="auto" w:frame="1"/>
                <w:shd w:val="clear" w:color="auto" w:fill="EFF0F1"/>
              </w:rPr>
              <w:t>$ exit</w:t>
            </w:r>
          </w:p>
        </w:tc>
      </w:tr>
    </w:tbl>
    <w:p w:rsidR="004D53B3" w:rsidRDefault="004D53B3" w:rsidP="00DA2E1B">
      <w:pPr>
        <w:rPr>
          <w:rStyle w:val="Strong"/>
          <w:b w:val="0"/>
          <w:bCs w:val="0"/>
          <w:color w:val="000000"/>
        </w:rPr>
      </w:pPr>
      <w:bookmarkStart w:id="0" w:name="_GoBack"/>
      <w:bookmarkEnd w:id="0"/>
    </w:p>
    <w:p w:rsidR="00DA2E1B" w:rsidRPr="00DA2E1B" w:rsidRDefault="00510275" w:rsidP="00DA2E1B">
      <w:pPr>
        <w:pStyle w:val="ListParagraph"/>
        <w:ind w:left="720" w:firstLine="0"/>
        <w:rPr>
          <w:rStyle w:val="Strong"/>
          <w:bCs w:val="0"/>
          <w:color w:val="9C5252" w:themeColor="accent2"/>
          <w:sz w:val="20"/>
          <w:szCs w:val="20"/>
        </w:rPr>
      </w:pPr>
      <w:r>
        <w:rPr>
          <w:rStyle w:val="Strong"/>
          <w:bCs w:val="0"/>
          <w:color w:val="808080" w:themeColor="background1" w:themeShade="80"/>
          <w:sz w:val="20"/>
          <w:szCs w:val="20"/>
        </w:rPr>
        <w:t xml:space="preserve">Note: If </w:t>
      </w:r>
      <w:proofErr w:type="spellStart"/>
      <w:r>
        <w:rPr>
          <w:rStyle w:val="Strong"/>
          <w:bCs w:val="0"/>
          <w:color w:val="808080" w:themeColor="background1" w:themeShade="80"/>
          <w:sz w:val="20"/>
          <w:szCs w:val="20"/>
        </w:rPr>
        <w:t>m</w:t>
      </w:r>
      <w:r w:rsidR="00DA2E1B" w:rsidRPr="00A168AE">
        <w:rPr>
          <w:rStyle w:val="Strong"/>
          <w:bCs w:val="0"/>
          <w:color w:val="808080" w:themeColor="background1" w:themeShade="80"/>
          <w:sz w:val="20"/>
          <w:szCs w:val="20"/>
        </w:rPr>
        <w:t>ongod</w:t>
      </w:r>
      <w:proofErr w:type="spellEnd"/>
      <w:r w:rsidR="00DA2E1B" w:rsidRPr="00A168AE">
        <w:rPr>
          <w:rStyle w:val="Strong"/>
          <w:bCs w:val="0"/>
          <w:color w:val="808080" w:themeColor="background1" w:themeShade="80"/>
          <w:sz w:val="20"/>
          <w:szCs w:val="20"/>
        </w:rPr>
        <w:t xml:space="preserve"> not found:  Navigate to “C:\Program Files\</w:t>
      </w:r>
      <w:proofErr w:type="spellStart"/>
      <w:r w:rsidR="00DA2E1B" w:rsidRPr="00A168AE">
        <w:rPr>
          <w:rStyle w:val="Strong"/>
          <w:bCs w:val="0"/>
          <w:color w:val="808080" w:themeColor="background1" w:themeShade="80"/>
          <w:sz w:val="20"/>
          <w:szCs w:val="20"/>
        </w:rPr>
        <w:t>MongoDB</w:t>
      </w:r>
      <w:proofErr w:type="spellEnd"/>
      <w:r w:rsidR="00DA2E1B" w:rsidRPr="00A168AE">
        <w:rPr>
          <w:rStyle w:val="Strong"/>
          <w:bCs w:val="0"/>
          <w:color w:val="808080" w:themeColor="background1" w:themeShade="80"/>
          <w:sz w:val="20"/>
          <w:szCs w:val="20"/>
        </w:rPr>
        <w:t>\Server</w:t>
      </w:r>
      <w:proofErr w:type="gramStart"/>
      <w:r w:rsidR="00DA2E1B" w:rsidRPr="00A168AE">
        <w:rPr>
          <w:rStyle w:val="Strong"/>
          <w:bCs w:val="0"/>
          <w:color w:val="808080" w:themeColor="background1" w:themeShade="80"/>
          <w:sz w:val="20"/>
          <w:szCs w:val="20"/>
        </w:rPr>
        <w:t>\</w:t>
      </w:r>
      <w:r w:rsidR="00DA2E1B" w:rsidRPr="000204FB">
        <w:rPr>
          <w:rStyle w:val="Strong"/>
          <w:bCs w:val="0"/>
          <w:color w:val="FF0000"/>
          <w:sz w:val="20"/>
          <w:szCs w:val="20"/>
        </w:rPr>
        <w:t>[</w:t>
      </w:r>
      <w:proofErr w:type="gramEnd"/>
      <w:r w:rsidR="00DA2E1B" w:rsidRPr="000204FB">
        <w:rPr>
          <w:rStyle w:val="Strong"/>
          <w:bCs w:val="0"/>
          <w:color w:val="FF0000"/>
          <w:sz w:val="20"/>
          <w:szCs w:val="20"/>
        </w:rPr>
        <w:t>3.2][3.0]</w:t>
      </w:r>
      <w:r w:rsidR="00DA2E1B" w:rsidRPr="00A168AE">
        <w:rPr>
          <w:rStyle w:val="Strong"/>
          <w:bCs w:val="0"/>
          <w:color w:val="808080" w:themeColor="background1" w:themeShade="80"/>
          <w:sz w:val="20"/>
          <w:szCs w:val="20"/>
        </w:rPr>
        <w:t>\bin”</w:t>
      </w:r>
    </w:p>
    <w:p w:rsidR="00DA2E1B" w:rsidRDefault="00DA2E1B" w:rsidP="00952953">
      <w:pPr>
        <w:pStyle w:val="ListParagraph"/>
        <w:ind w:left="1440" w:firstLine="0"/>
        <w:rPr>
          <w:rStyle w:val="Strong"/>
          <w:b w:val="0"/>
          <w:bCs w:val="0"/>
          <w:color w:val="000000"/>
        </w:rPr>
      </w:pPr>
    </w:p>
    <w:p w:rsidR="004D53B3" w:rsidRPr="00FC0A7E" w:rsidRDefault="004D53B3" w:rsidP="004D53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0A7E">
        <w:rPr>
          <w:sz w:val="28"/>
          <w:szCs w:val="28"/>
        </w:rPr>
        <w:t xml:space="preserve">Go Back to </w:t>
      </w:r>
      <w:r w:rsidRPr="00FC0A7E">
        <w:rPr>
          <w:i/>
          <w:color w:val="9C5252" w:themeColor="accent2"/>
          <w:sz w:val="28"/>
          <w:szCs w:val="28"/>
        </w:rPr>
        <w:t>[Command A]</w:t>
      </w:r>
      <w:r w:rsidRPr="00FC0A7E">
        <w:rPr>
          <w:sz w:val="28"/>
          <w:szCs w:val="28"/>
        </w:rPr>
        <w:t xml:space="preserve">  and Close the window</w:t>
      </w:r>
    </w:p>
    <w:p w:rsidR="00FC0A7E" w:rsidRDefault="00FC0A7E" w:rsidP="00FC0A7E">
      <w:pPr>
        <w:pStyle w:val="ListParagraph"/>
        <w:ind w:left="720" w:firstLine="0"/>
        <w:rPr>
          <w:rStyle w:val="Strong"/>
          <w:b w:val="0"/>
          <w:bCs w:val="0"/>
          <w:color w:val="000000"/>
        </w:rPr>
      </w:pPr>
    </w:p>
    <w:p w:rsidR="009A0E3D" w:rsidRDefault="009A0E3D" w:rsidP="009A0E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Open new command window with </w:t>
      </w:r>
      <w:r w:rsidRPr="00486709">
        <w:rPr>
          <w:sz w:val="28"/>
          <w:szCs w:val="28"/>
          <w:u w:val="single"/>
        </w:rPr>
        <w:t>Admin permission</w:t>
      </w:r>
    </w:p>
    <w:p w:rsidR="009A0E3D" w:rsidRPr="009A0E3D" w:rsidRDefault="009A0E3D" w:rsidP="009A0E3D">
      <w:pPr>
        <w:pStyle w:val="ListParagraph"/>
        <w:rPr>
          <w:sz w:val="28"/>
          <w:szCs w:val="28"/>
        </w:rPr>
      </w:pPr>
    </w:p>
    <w:tbl>
      <w:tblPr>
        <w:tblStyle w:val="LightShading-Accent3"/>
        <w:tblW w:w="8370" w:type="dxa"/>
        <w:tblInd w:w="1188" w:type="dxa"/>
        <w:tblLook w:val="04A0" w:firstRow="1" w:lastRow="0" w:firstColumn="1" w:lastColumn="0" w:noHBand="0" w:noVBand="1"/>
      </w:tblPr>
      <w:tblGrid>
        <w:gridCol w:w="8370"/>
      </w:tblGrid>
      <w:tr w:rsidR="009A0E3D" w:rsidTr="009A0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</w:tcPr>
          <w:p w:rsidR="009A0E3D" w:rsidRPr="00137CAB" w:rsidRDefault="009A0E3D" w:rsidP="003A5814">
            <w:pPr>
              <w:pStyle w:val="ListParagraph"/>
              <w:ind w:left="0" w:firstLine="0"/>
            </w:pPr>
            <w:r w:rsidRPr="00137CAB">
              <w:t xml:space="preserve">sc.exe create </w:t>
            </w:r>
            <w:proofErr w:type="spellStart"/>
            <w:r w:rsidRPr="00137CAB">
              <w:t>MongoDB</w:t>
            </w:r>
            <w:proofErr w:type="spellEnd"/>
            <w:r w:rsidRPr="00137CAB">
              <w:t xml:space="preserve"> </w:t>
            </w:r>
            <w:proofErr w:type="spellStart"/>
            <w:r w:rsidRPr="00137CAB">
              <w:t>binPath</w:t>
            </w:r>
            <w:proofErr w:type="spellEnd"/>
            <w:r w:rsidRPr="00137CAB">
              <w:t>=</w:t>
            </w:r>
            <w:r w:rsidR="00F76909">
              <w:t xml:space="preserve"> </w:t>
            </w:r>
            <w:r w:rsidRPr="00137CAB">
              <w:t>"\"</w:t>
            </w:r>
            <w:r w:rsidR="009B0732" w:rsidRPr="00137CAB">
              <w:t>C:\Program Files\</w:t>
            </w:r>
            <w:proofErr w:type="spellStart"/>
            <w:r w:rsidR="009B0732" w:rsidRPr="00137CAB">
              <w:t>MongoDB</w:t>
            </w:r>
            <w:proofErr w:type="spellEnd"/>
            <w:r w:rsidR="009B0732" w:rsidRPr="00137CAB">
              <w:t>\Server\</w:t>
            </w:r>
            <w:r w:rsidR="009B0732" w:rsidRPr="0016447E">
              <w:rPr>
                <w:color w:val="FF0000"/>
              </w:rPr>
              <w:t>3.2</w:t>
            </w:r>
            <w:r w:rsidR="009B0732" w:rsidRPr="00137CAB">
              <w:t>\bin\mongod.exe</w:t>
            </w:r>
            <w:r w:rsidRPr="00137CAB">
              <w:t xml:space="preserve">\" </w:t>
            </w:r>
            <w:r w:rsidR="00137CAB">
              <w:t>--</w:t>
            </w:r>
            <w:r w:rsidR="003A5814">
              <w:t>service --</w:t>
            </w:r>
            <w:proofErr w:type="spellStart"/>
            <w:r w:rsidR="003A5814">
              <w:t>auth</w:t>
            </w:r>
            <w:proofErr w:type="spellEnd"/>
            <w:r w:rsidR="003A5814">
              <w:t xml:space="preserve"> --config=\"C</w:t>
            </w:r>
            <w:r w:rsidRPr="00137CAB">
              <w:t>:\</w:t>
            </w:r>
            <w:r w:rsidR="003A5814">
              <w:t>database\</w:t>
            </w:r>
            <w:proofErr w:type="spellStart"/>
            <w:r w:rsidRPr="00137CAB">
              <w:t>mongod.cfg</w:t>
            </w:r>
            <w:proofErr w:type="spellEnd"/>
            <w:r w:rsidRPr="00137CAB">
              <w:t xml:space="preserve">\"" </w:t>
            </w:r>
            <w:proofErr w:type="spellStart"/>
            <w:r w:rsidRPr="00137CAB">
              <w:t>DisplayName</w:t>
            </w:r>
            <w:proofErr w:type="spellEnd"/>
            <w:r w:rsidRPr="00137CAB">
              <w:t>= "</w:t>
            </w:r>
            <w:proofErr w:type="spellStart"/>
            <w:r w:rsidRPr="00137CAB">
              <w:t>MongoDB</w:t>
            </w:r>
            <w:proofErr w:type="spellEnd"/>
            <w:r w:rsidRPr="00137CAB">
              <w:t>" start= "auto"</w:t>
            </w:r>
          </w:p>
        </w:tc>
      </w:tr>
    </w:tbl>
    <w:p w:rsidR="009A0E3D" w:rsidRDefault="009A0E3D" w:rsidP="009A0E3D">
      <w:pPr>
        <w:ind w:left="720"/>
        <w:rPr>
          <w:sz w:val="28"/>
          <w:szCs w:val="28"/>
        </w:rPr>
      </w:pPr>
      <w:r w:rsidRPr="009A0E3D">
        <w:rPr>
          <w:sz w:val="28"/>
          <w:szCs w:val="28"/>
        </w:rPr>
        <w:t xml:space="preserve"> </w:t>
      </w:r>
      <w:r w:rsidR="004A1C80" w:rsidRPr="00A168AE">
        <w:rPr>
          <w:rStyle w:val="Strong"/>
          <w:bCs w:val="0"/>
          <w:color w:val="808080" w:themeColor="background1" w:themeShade="80"/>
          <w:sz w:val="20"/>
          <w:szCs w:val="20"/>
        </w:rPr>
        <w:t xml:space="preserve">Note: </w:t>
      </w:r>
      <w:r w:rsidR="004A1C80">
        <w:rPr>
          <w:rStyle w:val="Strong"/>
          <w:bCs w:val="0"/>
          <w:color w:val="808080" w:themeColor="background1" w:themeShade="80"/>
          <w:sz w:val="20"/>
          <w:szCs w:val="20"/>
        </w:rPr>
        <w:t xml:space="preserve"> Verify </w:t>
      </w:r>
      <w:r w:rsidR="00E01C15">
        <w:rPr>
          <w:rStyle w:val="Strong"/>
          <w:bCs w:val="0"/>
          <w:color w:val="808080" w:themeColor="background1" w:themeShade="80"/>
          <w:sz w:val="20"/>
          <w:szCs w:val="20"/>
        </w:rPr>
        <w:t>mongo</w:t>
      </w:r>
      <w:r w:rsidR="004A1C80">
        <w:rPr>
          <w:rStyle w:val="Strong"/>
          <w:bCs w:val="0"/>
          <w:color w:val="808080" w:themeColor="background1" w:themeShade="80"/>
          <w:sz w:val="20"/>
          <w:szCs w:val="20"/>
        </w:rPr>
        <w:t xml:space="preserve"> version before issuing a command</w:t>
      </w:r>
    </w:p>
    <w:p w:rsidR="009A0E3D" w:rsidRPr="009A0E3D" w:rsidRDefault="009A0E3D" w:rsidP="009A0E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Start the Service</w:t>
      </w:r>
    </w:p>
    <w:p w:rsidR="009A0E3D" w:rsidRDefault="002B3976" w:rsidP="002B3976">
      <w:pPr>
        <w:pStyle w:val="Heading1"/>
      </w:pPr>
      <w:r>
        <w:t xml:space="preserve">Generating </w:t>
      </w:r>
      <w:proofErr w:type="spellStart"/>
      <w:r>
        <w:t>mongod.cfg</w:t>
      </w:r>
      <w:proofErr w:type="spellEnd"/>
    </w:p>
    <w:p w:rsidR="004F7F5C" w:rsidRPr="004F7F5C" w:rsidRDefault="004F7F5C" w:rsidP="004F7F5C"/>
    <w:p w:rsidR="002B3976" w:rsidRDefault="002B3976" w:rsidP="002B3976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proofErr w:type="spellStart"/>
      <w:r>
        <w:rPr>
          <w:rFonts w:ascii="Calibri" w:eastAsia="Calibri" w:hAnsi="Calibri" w:cs="Calibri"/>
        </w:rPr>
        <w:t>mongod.cfg</w:t>
      </w:r>
      <w:proofErr w:type="spellEnd"/>
      <w:r>
        <w:rPr>
          <w:rFonts w:ascii="Calibri" w:eastAsia="Calibri" w:hAnsi="Calibri" w:cs="Calibri"/>
        </w:rPr>
        <w:t xml:space="preserve"> file and paste below section. </w:t>
      </w:r>
    </w:p>
    <w:p w:rsidR="002B3976" w:rsidRDefault="002B3976" w:rsidP="002B3976">
      <w:pPr>
        <w:spacing w:after="0"/>
        <w:ind w:left="1440"/>
        <w:rPr>
          <w:rFonts w:ascii="Calibri" w:eastAsia="Calibri" w:hAnsi="Calibri" w:cs="Calibri"/>
          <w:i/>
          <w:color w:val="984806"/>
        </w:rPr>
      </w:pPr>
      <w:proofErr w:type="gramStart"/>
      <w:r>
        <w:rPr>
          <w:rFonts w:ascii="Calibri" w:eastAsia="Calibri" w:hAnsi="Calibri" w:cs="Calibri"/>
          <w:i/>
          <w:color w:val="984806"/>
        </w:rPr>
        <w:t>storage</w:t>
      </w:r>
      <w:proofErr w:type="gramEnd"/>
      <w:r>
        <w:rPr>
          <w:rFonts w:ascii="Calibri" w:eastAsia="Calibri" w:hAnsi="Calibri" w:cs="Calibri"/>
          <w:i/>
          <w:color w:val="984806"/>
        </w:rPr>
        <w:t>:</w:t>
      </w:r>
    </w:p>
    <w:p w:rsidR="002B3976" w:rsidRDefault="002B3976" w:rsidP="002B3976">
      <w:pPr>
        <w:spacing w:after="0"/>
        <w:ind w:left="1440"/>
        <w:rPr>
          <w:rFonts w:ascii="Calibri" w:eastAsia="Calibri" w:hAnsi="Calibri" w:cs="Calibri"/>
          <w:i/>
          <w:color w:val="984806"/>
        </w:rPr>
      </w:pPr>
      <w:r>
        <w:rPr>
          <w:rFonts w:ascii="Calibri" w:eastAsia="Calibri" w:hAnsi="Calibri" w:cs="Calibri"/>
          <w:i/>
          <w:color w:val="984806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i/>
          <w:color w:val="984806"/>
        </w:rPr>
        <w:t>dbPath</w:t>
      </w:r>
      <w:proofErr w:type="spellEnd"/>
      <w:proofErr w:type="gramEnd"/>
      <w:r>
        <w:rPr>
          <w:rFonts w:ascii="Calibri" w:eastAsia="Calibri" w:hAnsi="Calibri" w:cs="Calibri"/>
          <w:i/>
          <w:color w:val="984806"/>
        </w:rPr>
        <w:t xml:space="preserve">: "C:/mongodb/db" </w:t>
      </w:r>
      <w:r>
        <w:rPr>
          <w:rFonts w:ascii="Calibri" w:eastAsia="Calibri" w:hAnsi="Calibri" w:cs="Calibri"/>
          <w:i/>
          <w:color w:val="A6A6A6"/>
        </w:rPr>
        <w:t>[[Change it according to your path]]</w:t>
      </w:r>
    </w:p>
    <w:p w:rsidR="002B3976" w:rsidRDefault="002B3976" w:rsidP="002B3976">
      <w:pPr>
        <w:spacing w:after="0"/>
        <w:ind w:left="1440"/>
        <w:rPr>
          <w:rFonts w:ascii="Calibri" w:eastAsia="Calibri" w:hAnsi="Calibri" w:cs="Calibri"/>
          <w:i/>
          <w:color w:val="984806"/>
        </w:rPr>
      </w:pPr>
      <w:proofErr w:type="spellStart"/>
      <w:proofErr w:type="gramStart"/>
      <w:r>
        <w:rPr>
          <w:rFonts w:ascii="Calibri" w:eastAsia="Calibri" w:hAnsi="Calibri" w:cs="Calibri"/>
          <w:i/>
          <w:color w:val="984806"/>
        </w:rPr>
        <w:t>systemLog</w:t>
      </w:r>
      <w:proofErr w:type="spellEnd"/>
      <w:proofErr w:type="gramEnd"/>
      <w:r>
        <w:rPr>
          <w:rFonts w:ascii="Calibri" w:eastAsia="Calibri" w:hAnsi="Calibri" w:cs="Calibri"/>
          <w:i/>
          <w:color w:val="984806"/>
        </w:rPr>
        <w:t>:</w:t>
      </w:r>
    </w:p>
    <w:p w:rsidR="002B3976" w:rsidRDefault="002B3976" w:rsidP="002B3976">
      <w:pPr>
        <w:spacing w:after="0"/>
        <w:ind w:left="1440"/>
        <w:rPr>
          <w:rFonts w:ascii="Calibri" w:eastAsia="Calibri" w:hAnsi="Calibri" w:cs="Calibri"/>
          <w:i/>
          <w:color w:val="984806"/>
        </w:rPr>
      </w:pPr>
      <w:r>
        <w:rPr>
          <w:rFonts w:ascii="Calibri" w:eastAsia="Calibri" w:hAnsi="Calibri" w:cs="Calibri"/>
          <w:i/>
          <w:color w:val="984806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984806"/>
        </w:rPr>
        <w:t>destination</w:t>
      </w:r>
      <w:proofErr w:type="gramEnd"/>
      <w:r>
        <w:rPr>
          <w:rFonts w:ascii="Calibri" w:eastAsia="Calibri" w:hAnsi="Calibri" w:cs="Calibri"/>
          <w:i/>
          <w:color w:val="984806"/>
        </w:rPr>
        <w:t>: file</w:t>
      </w:r>
    </w:p>
    <w:p w:rsidR="002B3976" w:rsidRDefault="002B3976" w:rsidP="002B3976">
      <w:pPr>
        <w:spacing w:after="0"/>
        <w:ind w:left="1440"/>
        <w:rPr>
          <w:rFonts w:ascii="Calibri" w:eastAsia="Calibri" w:hAnsi="Calibri" w:cs="Calibri"/>
          <w:i/>
          <w:color w:val="A6A6A6"/>
        </w:rPr>
      </w:pPr>
      <w:r>
        <w:rPr>
          <w:rFonts w:ascii="Calibri" w:eastAsia="Calibri" w:hAnsi="Calibri" w:cs="Calibri"/>
          <w:i/>
          <w:color w:val="984806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984806"/>
        </w:rPr>
        <w:t>path</w:t>
      </w:r>
      <w:proofErr w:type="gramEnd"/>
      <w:r>
        <w:rPr>
          <w:rFonts w:ascii="Calibri" w:eastAsia="Calibri" w:hAnsi="Calibri" w:cs="Calibri"/>
          <w:i/>
          <w:color w:val="984806"/>
        </w:rPr>
        <w:t xml:space="preserve">: "C:/mongodb/log/mongodb.log" </w:t>
      </w:r>
      <w:r>
        <w:rPr>
          <w:rFonts w:ascii="Calibri" w:eastAsia="Calibri" w:hAnsi="Calibri" w:cs="Calibri"/>
          <w:i/>
          <w:color w:val="A6A6A6"/>
        </w:rPr>
        <w:t>[[Change it  according to your path]]</w:t>
      </w:r>
    </w:p>
    <w:p w:rsidR="002B3976" w:rsidRDefault="002B3976" w:rsidP="002B3976">
      <w:pPr>
        <w:spacing w:after="0"/>
        <w:ind w:left="1440"/>
        <w:rPr>
          <w:rFonts w:ascii="Calibri" w:eastAsia="Calibri" w:hAnsi="Calibri" w:cs="Calibri"/>
          <w:i/>
          <w:color w:val="984806"/>
        </w:rPr>
      </w:pPr>
      <w:r>
        <w:rPr>
          <w:rFonts w:ascii="Calibri" w:eastAsia="Calibri" w:hAnsi="Calibri" w:cs="Calibri"/>
          <w:i/>
          <w:color w:val="984806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i/>
          <w:color w:val="984806"/>
        </w:rPr>
        <w:t>logAppend</w:t>
      </w:r>
      <w:proofErr w:type="spellEnd"/>
      <w:proofErr w:type="gramEnd"/>
      <w:r>
        <w:rPr>
          <w:rFonts w:ascii="Calibri" w:eastAsia="Calibri" w:hAnsi="Calibri" w:cs="Calibri"/>
          <w:i/>
          <w:color w:val="984806"/>
        </w:rPr>
        <w:t>: true</w:t>
      </w:r>
    </w:p>
    <w:p w:rsidR="002B3976" w:rsidRPr="00EF0C40" w:rsidRDefault="002B3976" w:rsidP="00EF0C40">
      <w:pPr>
        <w:spacing w:after="0"/>
        <w:ind w:left="1440"/>
        <w:rPr>
          <w:rFonts w:ascii="Calibri" w:eastAsia="Calibri" w:hAnsi="Calibri" w:cs="Calibri"/>
          <w:i/>
          <w:color w:val="808080"/>
        </w:rPr>
      </w:pPr>
      <w:r>
        <w:rPr>
          <w:rFonts w:ascii="Calibri" w:eastAsia="Calibri" w:hAnsi="Calibri" w:cs="Calibri"/>
          <w:i/>
          <w:color w:val="984806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i/>
          <w:color w:val="984806"/>
        </w:rPr>
        <w:t>timeStampFormat</w:t>
      </w:r>
      <w:proofErr w:type="spellEnd"/>
      <w:proofErr w:type="gramEnd"/>
      <w:r>
        <w:rPr>
          <w:rFonts w:ascii="Calibri" w:eastAsia="Calibri" w:hAnsi="Calibri" w:cs="Calibri"/>
          <w:i/>
          <w:color w:val="984806"/>
        </w:rPr>
        <w:t>: iso8601-utc</w:t>
      </w:r>
    </w:p>
    <w:sectPr w:rsidR="002B3976" w:rsidRPr="00EF0C40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099" w:rsidRDefault="00B51099">
      <w:pPr>
        <w:spacing w:after="0" w:line="240" w:lineRule="auto"/>
      </w:pPr>
      <w:r>
        <w:separator/>
      </w:r>
    </w:p>
  </w:endnote>
  <w:endnote w:type="continuationSeparator" w:id="0">
    <w:p w:rsidR="00B51099" w:rsidRDefault="00B5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099" w:rsidRDefault="00B51099">
      <w:pPr>
        <w:spacing w:after="0" w:line="240" w:lineRule="auto"/>
      </w:pPr>
      <w:r>
        <w:separator/>
      </w:r>
    </w:p>
  </w:footnote>
  <w:footnote w:type="continuationSeparator" w:id="0">
    <w:p w:rsidR="00B51099" w:rsidRDefault="00B5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74D" w:rsidRDefault="00B51099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C009D5A9E625404CBBDCF4AB574BDF5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52953">
          <w:rPr>
            <w:color w:val="6076B4" w:themeColor="accent1"/>
          </w:rPr>
          <w:t>Mongo DB Setup</w:t>
        </w:r>
      </w:sdtContent>
    </w:sdt>
  </w:p>
  <w:p w:rsidR="0009474D" w:rsidRDefault="00CF7ECA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B316F"/>
    <w:multiLevelType w:val="hybridMultilevel"/>
    <w:tmpl w:val="4C56E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DA7489"/>
    <w:multiLevelType w:val="multilevel"/>
    <w:tmpl w:val="0C207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261101"/>
    <w:multiLevelType w:val="hybridMultilevel"/>
    <w:tmpl w:val="F1724C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A30B64"/>
    <w:multiLevelType w:val="hybridMultilevel"/>
    <w:tmpl w:val="5B567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FC7BD8"/>
    <w:multiLevelType w:val="hybridMultilevel"/>
    <w:tmpl w:val="3A20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53"/>
    <w:rsid w:val="000204FB"/>
    <w:rsid w:val="00092EB3"/>
    <w:rsid w:val="0009474D"/>
    <w:rsid w:val="000C5368"/>
    <w:rsid w:val="001215B4"/>
    <w:rsid w:val="00137CAB"/>
    <w:rsid w:val="0016447E"/>
    <w:rsid w:val="001C5CF6"/>
    <w:rsid w:val="002A0A3C"/>
    <w:rsid w:val="002B3976"/>
    <w:rsid w:val="002B44B3"/>
    <w:rsid w:val="003627C1"/>
    <w:rsid w:val="003A5814"/>
    <w:rsid w:val="004242F2"/>
    <w:rsid w:val="00486709"/>
    <w:rsid w:val="004A1C80"/>
    <w:rsid w:val="004D53B3"/>
    <w:rsid w:val="004F7F5C"/>
    <w:rsid w:val="00510275"/>
    <w:rsid w:val="00563747"/>
    <w:rsid w:val="00952953"/>
    <w:rsid w:val="00970F96"/>
    <w:rsid w:val="009A0E3D"/>
    <w:rsid w:val="009A0E7F"/>
    <w:rsid w:val="009B0732"/>
    <w:rsid w:val="00A168AE"/>
    <w:rsid w:val="00AA7921"/>
    <w:rsid w:val="00AC3137"/>
    <w:rsid w:val="00B51099"/>
    <w:rsid w:val="00B64FF9"/>
    <w:rsid w:val="00C40984"/>
    <w:rsid w:val="00CF7ECA"/>
    <w:rsid w:val="00DA2E1B"/>
    <w:rsid w:val="00E01C15"/>
    <w:rsid w:val="00E132A2"/>
    <w:rsid w:val="00E25CC6"/>
    <w:rsid w:val="00EA327E"/>
    <w:rsid w:val="00EF0C40"/>
    <w:rsid w:val="00F76909"/>
    <w:rsid w:val="00FC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9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7921"/>
    <w:rPr>
      <w:rFonts w:ascii="Courier New" w:eastAsia="Times New Roman" w:hAnsi="Courier New" w:cs="Courier New"/>
      <w:sz w:val="20"/>
      <w:szCs w:val="20"/>
    </w:rPr>
  </w:style>
  <w:style w:type="table" w:styleId="LightShading-Accent3">
    <w:name w:val="Light Shading Accent 3"/>
    <w:basedOn w:val="TableNormal"/>
    <w:uiPriority w:val="60"/>
    <w:rsid w:val="00AA7921"/>
    <w:pPr>
      <w:spacing w:after="0" w:line="240" w:lineRule="auto"/>
    </w:pPr>
    <w:rPr>
      <w:color w:val="B16214" w:themeColor="accent3" w:themeShade="BF"/>
    </w:rPr>
    <w:tblPr>
      <w:tblStyleRowBandSize w:val="1"/>
      <w:tblStyleColBandSize w:val="1"/>
      <w:tblInd w:w="0" w:type="dxa"/>
      <w:tblBorders>
        <w:top w:val="single" w:sz="8" w:space="0" w:color="E68422" w:themeColor="accent3"/>
        <w:bottom w:val="single" w:sz="8" w:space="0" w:color="E6842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8422" w:themeColor="accent3"/>
          <w:left w:val="nil"/>
          <w:bottom w:val="single" w:sz="8" w:space="0" w:color="E6842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8422" w:themeColor="accent3"/>
          <w:left w:val="nil"/>
          <w:bottom w:val="single" w:sz="8" w:space="0" w:color="E6842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0C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0C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9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7921"/>
    <w:rPr>
      <w:rFonts w:ascii="Courier New" w:eastAsia="Times New Roman" w:hAnsi="Courier New" w:cs="Courier New"/>
      <w:sz w:val="20"/>
      <w:szCs w:val="20"/>
    </w:rPr>
  </w:style>
  <w:style w:type="table" w:styleId="LightShading-Accent3">
    <w:name w:val="Light Shading Accent 3"/>
    <w:basedOn w:val="TableNormal"/>
    <w:uiPriority w:val="60"/>
    <w:rsid w:val="00AA7921"/>
    <w:pPr>
      <w:spacing w:after="0" w:line="240" w:lineRule="auto"/>
    </w:pPr>
    <w:rPr>
      <w:color w:val="B16214" w:themeColor="accent3" w:themeShade="BF"/>
    </w:rPr>
    <w:tblPr>
      <w:tblStyleRowBandSize w:val="1"/>
      <w:tblStyleColBandSize w:val="1"/>
      <w:tblInd w:w="0" w:type="dxa"/>
      <w:tblBorders>
        <w:top w:val="single" w:sz="8" w:space="0" w:color="E68422" w:themeColor="accent3"/>
        <w:bottom w:val="single" w:sz="8" w:space="0" w:color="E6842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8422" w:themeColor="accent3"/>
          <w:left w:val="nil"/>
          <w:bottom w:val="single" w:sz="8" w:space="0" w:color="E6842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8422" w:themeColor="accent3"/>
          <w:left w:val="nil"/>
          <w:bottom w:val="single" w:sz="8" w:space="0" w:color="E6842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0C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0C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heen.VITRAK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C19868A8D0411AA0BA1CB37B25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AC16-8F7B-4110-9E24-180E50F80CE3}"/>
      </w:docPartPr>
      <w:docPartBody>
        <w:p w:rsidR="008045B4" w:rsidRDefault="00643141">
          <w:pPr>
            <w:pStyle w:val="8AC19868A8D0411AA0BA1CB37B25AEE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02DB87364094B81B84ACC4E5560D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448C2-F717-4DD2-8FB0-3C5E0C79F24C}"/>
      </w:docPartPr>
      <w:docPartBody>
        <w:p w:rsidR="008045B4" w:rsidRDefault="00643141">
          <w:pPr>
            <w:pStyle w:val="802DB87364094B81B84ACC4E5560D05E"/>
          </w:pPr>
          <w:r>
            <w:t>[Type Your Name]</w:t>
          </w:r>
        </w:p>
      </w:docPartBody>
    </w:docPart>
    <w:docPart>
      <w:docPartPr>
        <w:name w:val="C009D5A9E625404CBBDCF4AB574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79E60-F070-4F48-8DA8-4F4B501F5647}"/>
      </w:docPartPr>
      <w:docPartBody>
        <w:p w:rsidR="008045B4" w:rsidRDefault="00643141">
          <w:pPr>
            <w:pStyle w:val="C009D5A9E625404CBBDCF4AB574BDF5D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41"/>
    <w:rsid w:val="00350A02"/>
    <w:rsid w:val="00643141"/>
    <w:rsid w:val="008045B4"/>
    <w:rsid w:val="008153CF"/>
    <w:rsid w:val="0087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AC19868A8D0411AA0BA1CB37B25AEEE">
    <w:name w:val="8AC19868A8D0411AA0BA1CB37B25AEEE"/>
  </w:style>
  <w:style w:type="paragraph" w:customStyle="1" w:styleId="802DB87364094B81B84ACC4E5560D05E">
    <w:name w:val="802DB87364094B81B84ACC4E5560D05E"/>
  </w:style>
  <w:style w:type="paragraph" w:customStyle="1" w:styleId="2EA5D26F2D2B40FD8367A90E32432DFF">
    <w:name w:val="2EA5D26F2D2B40FD8367A90E32432DFF"/>
  </w:style>
  <w:style w:type="paragraph" w:customStyle="1" w:styleId="4A172B31E5A7400BB28FC72872108C87">
    <w:name w:val="4A172B31E5A7400BB28FC72872108C87"/>
  </w:style>
  <w:style w:type="paragraph" w:customStyle="1" w:styleId="565ED7E806E74F9DB3B8A900BC660B22">
    <w:name w:val="565ED7E806E74F9DB3B8A900BC660B22"/>
  </w:style>
  <w:style w:type="paragraph" w:customStyle="1" w:styleId="4371430DE4C04F228CAF7B712B89453F">
    <w:name w:val="4371430DE4C04F228CAF7B712B89453F"/>
  </w:style>
  <w:style w:type="paragraph" w:customStyle="1" w:styleId="0836F490FB394768BC8080BE0683DA3C">
    <w:name w:val="0836F490FB394768BC8080BE0683DA3C"/>
  </w:style>
  <w:style w:type="paragraph" w:customStyle="1" w:styleId="0196D0CE64E34C378EABF2C1567A08C1">
    <w:name w:val="0196D0CE64E34C378EABF2C1567A08C1"/>
  </w:style>
  <w:style w:type="paragraph" w:customStyle="1" w:styleId="5FA5A82FF9CD4AC08FF2BB0085A7DAEC">
    <w:name w:val="5FA5A82FF9CD4AC08FF2BB0085A7DAEC"/>
  </w:style>
  <w:style w:type="paragraph" w:customStyle="1" w:styleId="9686CDE6C9894D26B595B0EE8BC2E919">
    <w:name w:val="9686CDE6C9894D26B595B0EE8BC2E919"/>
  </w:style>
  <w:style w:type="paragraph" w:customStyle="1" w:styleId="0166EF34DBD34C1C900F31214730251E">
    <w:name w:val="0166EF34DBD34C1C900F31214730251E"/>
  </w:style>
  <w:style w:type="paragraph" w:customStyle="1" w:styleId="CA01F05E6BEF4E8FB584AADFEB4786D0">
    <w:name w:val="CA01F05E6BEF4E8FB584AADFEB4786D0"/>
  </w:style>
  <w:style w:type="paragraph" w:customStyle="1" w:styleId="45DA11BB496C4629B31B1410F5005BFA">
    <w:name w:val="45DA11BB496C4629B31B1410F5005BFA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2E13722A8DE947579821922602619B1E">
    <w:name w:val="2E13722A8DE947579821922602619B1E"/>
  </w:style>
  <w:style w:type="paragraph" w:customStyle="1" w:styleId="462E15F2A1604DFAAF7B8538EF185F37">
    <w:name w:val="462E15F2A1604DFAAF7B8538EF185F37"/>
  </w:style>
  <w:style w:type="paragraph" w:customStyle="1" w:styleId="229607DAE35A447DA84F3709E63EA6D8">
    <w:name w:val="229607DAE35A447DA84F3709E63EA6D8"/>
  </w:style>
  <w:style w:type="paragraph" w:customStyle="1" w:styleId="66F4D579F4FC4A8887E000D5EE1F6602">
    <w:name w:val="66F4D579F4FC4A8887E000D5EE1F6602"/>
  </w:style>
  <w:style w:type="paragraph" w:customStyle="1" w:styleId="1DBB9ACFA92741C5BD68C6A21D4598F8">
    <w:name w:val="1DBB9ACFA92741C5BD68C6A21D4598F8"/>
  </w:style>
  <w:style w:type="paragraph" w:customStyle="1" w:styleId="C009D5A9E625404CBBDCF4AB574BDF5D">
    <w:name w:val="C009D5A9E625404CBBDCF4AB574BDF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AC19868A8D0411AA0BA1CB37B25AEEE">
    <w:name w:val="8AC19868A8D0411AA0BA1CB37B25AEEE"/>
  </w:style>
  <w:style w:type="paragraph" w:customStyle="1" w:styleId="802DB87364094B81B84ACC4E5560D05E">
    <w:name w:val="802DB87364094B81B84ACC4E5560D05E"/>
  </w:style>
  <w:style w:type="paragraph" w:customStyle="1" w:styleId="2EA5D26F2D2B40FD8367A90E32432DFF">
    <w:name w:val="2EA5D26F2D2B40FD8367A90E32432DFF"/>
  </w:style>
  <w:style w:type="paragraph" w:customStyle="1" w:styleId="4A172B31E5A7400BB28FC72872108C87">
    <w:name w:val="4A172B31E5A7400BB28FC72872108C87"/>
  </w:style>
  <w:style w:type="paragraph" w:customStyle="1" w:styleId="565ED7E806E74F9DB3B8A900BC660B22">
    <w:name w:val="565ED7E806E74F9DB3B8A900BC660B22"/>
  </w:style>
  <w:style w:type="paragraph" w:customStyle="1" w:styleId="4371430DE4C04F228CAF7B712B89453F">
    <w:name w:val="4371430DE4C04F228CAF7B712B89453F"/>
  </w:style>
  <w:style w:type="paragraph" w:customStyle="1" w:styleId="0836F490FB394768BC8080BE0683DA3C">
    <w:name w:val="0836F490FB394768BC8080BE0683DA3C"/>
  </w:style>
  <w:style w:type="paragraph" w:customStyle="1" w:styleId="0196D0CE64E34C378EABF2C1567A08C1">
    <w:name w:val="0196D0CE64E34C378EABF2C1567A08C1"/>
  </w:style>
  <w:style w:type="paragraph" w:customStyle="1" w:styleId="5FA5A82FF9CD4AC08FF2BB0085A7DAEC">
    <w:name w:val="5FA5A82FF9CD4AC08FF2BB0085A7DAEC"/>
  </w:style>
  <w:style w:type="paragraph" w:customStyle="1" w:styleId="9686CDE6C9894D26B595B0EE8BC2E919">
    <w:name w:val="9686CDE6C9894D26B595B0EE8BC2E919"/>
  </w:style>
  <w:style w:type="paragraph" w:customStyle="1" w:styleId="0166EF34DBD34C1C900F31214730251E">
    <w:name w:val="0166EF34DBD34C1C900F31214730251E"/>
  </w:style>
  <w:style w:type="paragraph" w:customStyle="1" w:styleId="CA01F05E6BEF4E8FB584AADFEB4786D0">
    <w:name w:val="CA01F05E6BEF4E8FB584AADFEB4786D0"/>
  </w:style>
  <w:style w:type="paragraph" w:customStyle="1" w:styleId="45DA11BB496C4629B31B1410F5005BFA">
    <w:name w:val="45DA11BB496C4629B31B1410F5005BFA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2E13722A8DE947579821922602619B1E">
    <w:name w:val="2E13722A8DE947579821922602619B1E"/>
  </w:style>
  <w:style w:type="paragraph" w:customStyle="1" w:styleId="462E15F2A1604DFAAF7B8538EF185F37">
    <w:name w:val="462E15F2A1604DFAAF7B8538EF185F37"/>
  </w:style>
  <w:style w:type="paragraph" w:customStyle="1" w:styleId="229607DAE35A447DA84F3709E63EA6D8">
    <w:name w:val="229607DAE35A447DA84F3709E63EA6D8"/>
  </w:style>
  <w:style w:type="paragraph" w:customStyle="1" w:styleId="66F4D579F4FC4A8887E000D5EE1F6602">
    <w:name w:val="66F4D579F4FC4A8887E000D5EE1F6602"/>
  </w:style>
  <w:style w:type="paragraph" w:customStyle="1" w:styleId="1DBB9ACFA92741C5BD68C6A21D4598F8">
    <w:name w:val="1DBB9ACFA92741C5BD68C6A21D4598F8"/>
  </w:style>
  <w:style w:type="paragraph" w:customStyle="1" w:styleId="C009D5A9E625404CBBDCF4AB574BDF5D">
    <w:name w:val="C009D5A9E625404CBBDCF4AB574BD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C10D966-B560-4D84-84D5-F2C70BB9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84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Mongo DB Setup</dc:creator>
  <cp:lastModifiedBy>Nitheen Rao</cp:lastModifiedBy>
  <cp:revision>37</cp:revision>
  <dcterms:created xsi:type="dcterms:W3CDTF">2016-08-29T17:51:00Z</dcterms:created>
  <dcterms:modified xsi:type="dcterms:W3CDTF">2016-09-07T14:29:00Z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